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D435D" w14:textId="64AC1EC0" w:rsidR="006D5A72" w:rsidRDefault="00990B64">
      <w:pPr>
        <w:pStyle w:val="NoSpacing"/>
      </w:pPr>
      <w:proofErr w:type="spellStart"/>
      <w:r>
        <w:t>Khadichabonu</w:t>
      </w:r>
      <w:proofErr w:type="spellEnd"/>
      <w:r>
        <w:t xml:space="preserve"> Valieva</w:t>
      </w:r>
    </w:p>
    <w:p w14:paraId="676E4809" w14:textId="012671C0" w:rsidR="006D5A72" w:rsidRDefault="00990B64">
      <w:pPr>
        <w:pStyle w:val="NoSpacing"/>
      </w:pPr>
      <w:r>
        <w:t>Dr. Zhang</w:t>
      </w:r>
    </w:p>
    <w:p w14:paraId="0CCE67DA" w14:textId="45A310A8" w:rsidR="006D5A72" w:rsidRDefault="00990B64">
      <w:pPr>
        <w:pStyle w:val="NoSpacing"/>
      </w:pPr>
      <w:r>
        <w:t>CSC 410</w:t>
      </w:r>
    </w:p>
    <w:p w14:paraId="6572BCDB" w14:textId="150397A2" w:rsidR="006D5A72" w:rsidRDefault="00990B64">
      <w:pPr>
        <w:pStyle w:val="NoSpacing"/>
      </w:pPr>
      <w:r>
        <w:t>8 April 2024</w:t>
      </w:r>
    </w:p>
    <w:p w14:paraId="1EC750E7" w14:textId="26C82A97" w:rsidR="00990B64" w:rsidRDefault="00990B64" w:rsidP="00990B64">
      <w:pPr>
        <w:ind w:firstLine="0"/>
        <w:jc w:val="center"/>
      </w:pPr>
      <w:r>
        <w:t>Assignment # 3</w:t>
      </w:r>
    </w:p>
    <w:p w14:paraId="1D09F447" w14:textId="7046365E" w:rsidR="00990B64" w:rsidRDefault="00990B64" w:rsidP="00990B64">
      <w:pPr>
        <w:pStyle w:val="ListParagraph"/>
        <w:numPr>
          <w:ilvl w:val="0"/>
          <w:numId w:val="14"/>
        </w:numPr>
      </w:pPr>
      <w:r>
        <w:t>Brief problem description</w:t>
      </w:r>
    </w:p>
    <w:p w14:paraId="691C12BA" w14:textId="77777777" w:rsidR="00990B64" w:rsidRDefault="00990B64" w:rsidP="0037670F">
      <w:pPr>
        <w:ind w:left="360" w:firstLine="360"/>
      </w:pPr>
      <w:r>
        <w:t xml:space="preserve">The goal of this assignment is to find the first 8 perfect numbers by writing serial C program and then modify the code to C/OpenMP parallel program. </w:t>
      </w:r>
    </w:p>
    <w:p w14:paraId="26028B54" w14:textId="28A2CB13" w:rsidR="00990B64" w:rsidRDefault="00990B64" w:rsidP="00990B64">
      <w:pPr>
        <w:pStyle w:val="ListParagraph"/>
        <w:numPr>
          <w:ilvl w:val="0"/>
          <w:numId w:val="14"/>
        </w:numPr>
      </w:pPr>
      <w:r>
        <w:t>Describe the methods to find perfect numbers.</w:t>
      </w:r>
    </w:p>
    <w:p w14:paraId="7FD24FBA" w14:textId="4ED38651" w:rsidR="0037670F" w:rsidRDefault="0037670F" w:rsidP="0037670F">
      <w:pPr>
        <w:pStyle w:val="ListParagraph"/>
        <w:ind w:firstLine="0"/>
      </w:pPr>
      <w:r>
        <w:t>I used the Euclidian method that was described in the assignment description.</w:t>
      </w:r>
    </w:p>
    <w:p w14:paraId="17DB7D2D" w14:textId="77777777" w:rsidR="00990B64" w:rsidRDefault="00990B64" w:rsidP="00990B64">
      <w:pPr>
        <w:pStyle w:val="ListParagraph"/>
        <w:numPr>
          <w:ilvl w:val="0"/>
          <w:numId w:val="14"/>
        </w:numPr>
      </w:pPr>
      <w:r>
        <w:t>Serial C program</w:t>
      </w:r>
    </w:p>
    <w:p w14:paraId="65CA2386" w14:textId="0E4A132C" w:rsidR="0037670F" w:rsidRDefault="0037670F" w:rsidP="0037670F">
      <w:pPr>
        <w:pStyle w:val="ListParagraph"/>
        <w:ind w:firstLine="0"/>
      </w:pPr>
      <w:r w:rsidRPr="0037670F">
        <w:drawing>
          <wp:inline distT="0" distB="0" distL="0" distR="0" wp14:anchorId="4ACE31EF" wp14:editId="107A9D07">
            <wp:extent cx="2909576" cy="4327301"/>
            <wp:effectExtent l="0" t="0" r="0" b="3810"/>
            <wp:docPr id="5599278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27848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5457" cy="43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690C" w14:textId="2F471FEA" w:rsidR="00990B64" w:rsidRDefault="00990B64" w:rsidP="00990B64">
      <w:pPr>
        <w:pStyle w:val="ListParagraph"/>
        <w:numPr>
          <w:ilvl w:val="0"/>
          <w:numId w:val="14"/>
        </w:numPr>
      </w:pPr>
      <w:r>
        <w:lastRenderedPageBreak/>
        <w:t xml:space="preserve">Parallel algorithm design and consideration. </w:t>
      </w:r>
    </w:p>
    <w:p w14:paraId="55E6FF39" w14:textId="5C52A66D" w:rsidR="0006303B" w:rsidRDefault="0006303B" w:rsidP="0006303B">
      <w:pPr>
        <w:ind w:left="360" w:firstLine="360"/>
      </w:pPr>
      <w:r>
        <w:t xml:space="preserve">I used almost the same method as for the previous assignment, using </w:t>
      </w:r>
      <w:proofErr w:type="spellStart"/>
      <w:r>
        <w:t>local_start</w:t>
      </w:r>
      <w:proofErr w:type="spellEnd"/>
      <w:r>
        <w:t xml:space="preserve"> and </w:t>
      </w:r>
      <w:proofErr w:type="spellStart"/>
      <w:r>
        <w:t>local_end</w:t>
      </w:r>
      <w:proofErr w:type="spellEnd"/>
      <w:r>
        <w:t xml:space="preserve">. </w:t>
      </w:r>
    </w:p>
    <w:p w14:paraId="26015967" w14:textId="7B105857" w:rsidR="0006303B" w:rsidRDefault="0006303B" w:rsidP="0006303B">
      <w:pPr>
        <w:pStyle w:val="ListParagraph"/>
        <w:ind w:firstLine="0"/>
      </w:pPr>
      <w:r w:rsidRPr="0006303B">
        <w:drawing>
          <wp:inline distT="0" distB="0" distL="0" distR="0" wp14:anchorId="3D19ED47" wp14:editId="0C2E8364">
            <wp:extent cx="3590835" cy="5048518"/>
            <wp:effectExtent l="0" t="0" r="3810" b="0"/>
            <wp:docPr id="5329578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57837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0986" cy="511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7FE7" w14:textId="53CCDE5E" w:rsidR="0037670F" w:rsidRPr="0006303B" w:rsidRDefault="0006303B" w:rsidP="0006303B">
      <w:pPr>
        <w:pStyle w:val="ListParagraph"/>
        <w:ind w:firstLine="0"/>
      </w:pPr>
      <w:r w:rsidRPr="0006303B">
        <w:drawing>
          <wp:inline distT="0" distB="0" distL="0" distR="0" wp14:anchorId="68A4963F" wp14:editId="5D7D31D8">
            <wp:extent cx="3657898" cy="1841679"/>
            <wp:effectExtent l="0" t="0" r="0" b="0"/>
            <wp:docPr id="929058898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58898" name="Picture 1" descr="A computer screen shot of a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2068" cy="185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374A" w14:textId="17354ECA" w:rsidR="0037670F" w:rsidRPr="0037670F" w:rsidRDefault="00990B64" w:rsidP="0037670F">
      <w:pPr>
        <w:pStyle w:val="ListParagraph"/>
        <w:numPr>
          <w:ilvl w:val="0"/>
          <w:numId w:val="14"/>
        </w:numPr>
        <w:rPr>
          <w:rFonts w:cstheme="minorHAnsi"/>
        </w:rPr>
      </w:pPr>
      <w:r w:rsidRPr="0037670F">
        <w:rPr>
          <w:rFonts w:cstheme="minorHAnsi"/>
        </w:rPr>
        <w:lastRenderedPageBreak/>
        <w:t>Results</w:t>
      </w:r>
    </w:p>
    <w:p w14:paraId="5B2D7F38" w14:textId="77777777" w:rsidR="0037670F" w:rsidRDefault="0037670F" w:rsidP="0037670F">
      <w:pPr>
        <w:pStyle w:val="ListParagraph"/>
        <w:ind w:firstLine="0"/>
        <w:rPr>
          <w:rFonts w:eastAsia="Times New Roman" w:cstheme="minorHAnsi"/>
          <w:color w:val="000000"/>
          <w:lang w:val="en-UZ" w:eastAsia="en-US"/>
        </w:rPr>
      </w:pPr>
      <w:r w:rsidRPr="0037670F">
        <w:rPr>
          <w:rFonts w:eastAsia="Times New Roman" w:cstheme="minorHAnsi"/>
          <w:color w:val="000000"/>
          <w:lang w:val="en-UZ" w:eastAsia="en-US"/>
        </w:rPr>
        <w:drawing>
          <wp:inline distT="0" distB="0" distL="0" distR="0" wp14:anchorId="42D5954D" wp14:editId="25AE1483">
            <wp:extent cx="5943600" cy="1408430"/>
            <wp:effectExtent l="0" t="0" r="0" b="1270"/>
            <wp:docPr id="14965888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88849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44A8" w14:textId="7E27AC9C" w:rsidR="00990B64" w:rsidRPr="0037670F" w:rsidRDefault="0037670F" w:rsidP="0037670F">
      <w:pPr>
        <w:pStyle w:val="ListParagraph"/>
        <w:ind w:firstLine="0"/>
        <w:rPr>
          <w:rFonts w:eastAsia="Times New Roman" w:cstheme="minorHAnsi"/>
          <w:color w:val="000000"/>
          <w:lang w:val="en-UZ" w:eastAsia="en-US"/>
        </w:rPr>
      </w:pPr>
      <w:r w:rsidRPr="0037670F">
        <w:rPr>
          <w:rFonts w:eastAsia="Times New Roman" w:cstheme="minorHAnsi"/>
          <w:color w:val="000000"/>
          <w:lang w:val="en-UZ" w:eastAsia="en-US"/>
        </w:rPr>
        <w:drawing>
          <wp:inline distT="0" distB="0" distL="0" distR="0" wp14:anchorId="07D2F6A7" wp14:editId="40936B69">
            <wp:extent cx="5943600" cy="224155"/>
            <wp:effectExtent l="0" t="0" r="0" b="4445"/>
            <wp:docPr id="36958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899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9F72" w14:textId="77777777" w:rsidR="00990B64" w:rsidRPr="00990B64" w:rsidRDefault="00990B64" w:rsidP="00990B64">
      <w:pPr>
        <w:suppressAutoHyphens w:val="0"/>
        <w:spacing w:line="240" w:lineRule="auto"/>
        <w:ind w:firstLine="0"/>
        <w:rPr>
          <w:rFonts w:eastAsia="Times New Roman" w:cstheme="minorHAnsi"/>
          <w:lang w:val="en-UZ" w:eastAsia="en-US"/>
        </w:rPr>
      </w:pPr>
    </w:p>
    <w:p w14:paraId="169F4182" w14:textId="10AFBB84" w:rsidR="00990B64" w:rsidRDefault="00990B64" w:rsidP="00990B64">
      <w:pPr>
        <w:pStyle w:val="ListParagraph"/>
        <w:numPr>
          <w:ilvl w:val="0"/>
          <w:numId w:val="14"/>
        </w:numPr>
        <w:rPr>
          <w:rFonts w:cstheme="minorHAnsi"/>
        </w:rPr>
      </w:pPr>
      <w:r w:rsidRPr="0037670F">
        <w:rPr>
          <w:rFonts w:cstheme="minorHAnsi"/>
        </w:rPr>
        <w:t>Performance analysis and discussion</w:t>
      </w:r>
    </w:p>
    <w:p w14:paraId="53041300" w14:textId="7232D406" w:rsidR="0006303B" w:rsidRPr="0006303B" w:rsidRDefault="0006303B" w:rsidP="0006303B">
      <w:pPr>
        <w:ind w:left="360" w:firstLine="360"/>
        <w:rPr>
          <w:rFonts w:cstheme="minorHAnsi"/>
        </w:rPr>
      </w:pPr>
      <w:r w:rsidRPr="0006303B">
        <w:rPr>
          <w:rFonts w:cstheme="minorHAnsi"/>
        </w:rPr>
        <w:t>Calculating the speedup (4.51/0.01=451 times) and efficiency (utilizing 4 threads as an example, 4.51/ (4*0.01) =112.75%), it is obvious that the parallel computing is incredibly efficient. The results are unrealistic however I think for learning students like me, it is a good practice to see the difference between serial and parallel computing visually.</w:t>
      </w:r>
    </w:p>
    <w:p w14:paraId="3CBE62DA" w14:textId="07D8BDCB" w:rsidR="00990B64" w:rsidRDefault="00990B64" w:rsidP="00990B64">
      <w:pPr>
        <w:pStyle w:val="ListParagraph"/>
        <w:numPr>
          <w:ilvl w:val="0"/>
          <w:numId w:val="14"/>
        </w:numPr>
        <w:rPr>
          <w:rFonts w:cstheme="minorHAnsi"/>
        </w:rPr>
      </w:pPr>
      <w:r w:rsidRPr="0037670F">
        <w:rPr>
          <w:rFonts w:cstheme="minorHAnsi"/>
        </w:rPr>
        <w:t>Conclusion</w:t>
      </w:r>
    </w:p>
    <w:p w14:paraId="704AE229" w14:textId="77777777" w:rsidR="0006303B" w:rsidRPr="0006303B" w:rsidRDefault="0006303B" w:rsidP="0006303B">
      <w:pPr>
        <w:ind w:left="360" w:firstLine="360"/>
        <w:rPr>
          <w:rFonts w:eastAsia="Times New Roman" w:cstheme="minorHAnsi"/>
          <w:color w:val="000000"/>
          <w:lang w:val="en-UZ" w:eastAsia="en-US"/>
        </w:rPr>
      </w:pPr>
      <w:r w:rsidRPr="0006303B">
        <w:rPr>
          <w:rFonts w:eastAsia="Times New Roman" w:cstheme="minorHAnsi"/>
          <w:color w:val="000000"/>
          <w:lang w:eastAsia="en-US"/>
        </w:rPr>
        <w:t xml:space="preserve">For my program, it took Ts=4.51 seconds (which is Ts&lt;=60sec) for serial and </w:t>
      </w:r>
      <w:proofErr w:type="spellStart"/>
      <w:r w:rsidRPr="0006303B">
        <w:rPr>
          <w:rFonts w:eastAsia="Times New Roman" w:cstheme="minorHAnsi"/>
          <w:color w:val="000000"/>
          <w:lang w:eastAsia="en-US"/>
        </w:rPr>
        <w:t>Tp</w:t>
      </w:r>
      <w:proofErr w:type="spellEnd"/>
      <w:r w:rsidRPr="0006303B">
        <w:rPr>
          <w:rFonts w:eastAsia="Times New Roman" w:cstheme="minorHAnsi"/>
          <w:color w:val="000000"/>
          <w:lang w:eastAsia="en-US"/>
        </w:rPr>
        <w:t xml:space="preserve">=0.01 seconds (which is </w:t>
      </w:r>
      <w:proofErr w:type="spellStart"/>
      <w:r w:rsidRPr="0006303B">
        <w:rPr>
          <w:rFonts w:eastAsia="Times New Roman" w:cstheme="minorHAnsi"/>
          <w:color w:val="000000"/>
          <w:lang w:eastAsia="en-US"/>
        </w:rPr>
        <w:t>Tp</w:t>
      </w:r>
      <w:proofErr w:type="spellEnd"/>
      <w:r w:rsidRPr="0006303B">
        <w:rPr>
          <w:rFonts w:eastAsia="Times New Roman" w:cstheme="minorHAnsi"/>
          <w:color w:val="000000"/>
          <w:lang w:eastAsia="en-US"/>
        </w:rPr>
        <w:t xml:space="preserve">&lt;=200sec) for the parallel computing. The difference is visually seen; however, I am certain there is a way to improve the code and make it more efficient. Because of the time constraint, I decided to submit this version of the code. </w:t>
      </w:r>
    </w:p>
    <w:p w14:paraId="5079EB76" w14:textId="77777777" w:rsidR="0006303B" w:rsidRPr="0037670F" w:rsidRDefault="0006303B" w:rsidP="0006303B">
      <w:pPr>
        <w:pStyle w:val="ListParagraph"/>
        <w:ind w:firstLine="0"/>
        <w:rPr>
          <w:rFonts w:cstheme="minorHAnsi"/>
        </w:rPr>
      </w:pPr>
    </w:p>
    <w:p w14:paraId="0F798B1B" w14:textId="77777777" w:rsidR="00990B64" w:rsidRPr="0037670F" w:rsidRDefault="00990B64" w:rsidP="00990B64">
      <w:pPr>
        <w:pStyle w:val="ListParagraph"/>
        <w:ind w:firstLine="0"/>
        <w:rPr>
          <w:rFonts w:cstheme="minorHAnsi"/>
        </w:rPr>
      </w:pPr>
    </w:p>
    <w:p w14:paraId="17C4504F" w14:textId="77777777" w:rsidR="006D5A72" w:rsidRDefault="006D5A72"/>
    <w:sectPr w:rsidR="006D5A72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A51C6" w14:textId="77777777" w:rsidR="009B4374" w:rsidRDefault="009B4374">
      <w:pPr>
        <w:spacing w:line="240" w:lineRule="auto"/>
      </w:pPr>
      <w:r>
        <w:separator/>
      </w:r>
    </w:p>
  </w:endnote>
  <w:endnote w:type="continuationSeparator" w:id="0">
    <w:p w14:paraId="3F0D4340" w14:textId="77777777" w:rsidR="009B4374" w:rsidRDefault="009B43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11844" w14:textId="77777777" w:rsidR="009B4374" w:rsidRDefault="009B4374">
      <w:pPr>
        <w:spacing w:line="240" w:lineRule="auto"/>
      </w:pPr>
      <w:r>
        <w:separator/>
      </w:r>
    </w:p>
  </w:footnote>
  <w:footnote w:type="continuationSeparator" w:id="0">
    <w:p w14:paraId="5C0A6AD4" w14:textId="77777777" w:rsidR="009B4374" w:rsidRDefault="009B43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DFF90" w14:textId="15B5CB57" w:rsidR="006D5A72" w:rsidRDefault="00000000">
    <w:pPr>
      <w:pStyle w:val="Header"/>
    </w:pPr>
    <w:sdt>
      <w:sdtPr>
        <w:id w:val="1568531701"/>
        <w:placeholder>
          <w:docPart w:val="BBD0E83BB63E8E449E9FCC7118CA56F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990B64">
          <w:t>Valieva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5C10F" w14:textId="4BD1D5BB" w:rsidR="006D5A72" w:rsidRDefault="00000000">
    <w:pPr>
      <w:pStyle w:val="Header"/>
    </w:pPr>
    <w:sdt>
      <w:sdtPr>
        <w:id w:val="-348181431"/>
        <w:placeholder>
          <w:docPart w:val="5B587357B31FDF4E804118F38710CB0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990B64">
          <w:t>Valieva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583239"/>
    <w:multiLevelType w:val="hybridMultilevel"/>
    <w:tmpl w:val="8C82E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B1B5787"/>
    <w:multiLevelType w:val="multilevel"/>
    <w:tmpl w:val="4572ABF8"/>
    <w:numStyleLink w:val="MLAOutline"/>
  </w:abstractNum>
  <w:num w:numId="1" w16cid:durableId="462501357">
    <w:abstractNumId w:val="9"/>
  </w:num>
  <w:num w:numId="2" w16cid:durableId="2040666541">
    <w:abstractNumId w:val="7"/>
  </w:num>
  <w:num w:numId="3" w16cid:durableId="2046442421">
    <w:abstractNumId w:val="6"/>
  </w:num>
  <w:num w:numId="4" w16cid:durableId="375394965">
    <w:abstractNumId w:val="5"/>
  </w:num>
  <w:num w:numId="5" w16cid:durableId="1567765594">
    <w:abstractNumId w:val="4"/>
  </w:num>
  <w:num w:numId="6" w16cid:durableId="1444688414">
    <w:abstractNumId w:val="8"/>
  </w:num>
  <w:num w:numId="7" w16cid:durableId="1231772667">
    <w:abstractNumId w:val="3"/>
  </w:num>
  <w:num w:numId="8" w16cid:durableId="381174318">
    <w:abstractNumId w:val="2"/>
  </w:num>
  <w:num w:numId="9" w16cid:durableId="1665670501">
    <w:abstractNumId w:val="1"/>
  </w:num>
  <w:num w:numId="10" w16cid:durableId="184294322">
    <w:abstractNumId w:val="0"/>
  </w:num>
  <w:num w:numId="11" w16cid:durableId="66728475">
    <w:abstractNumId w:val="10"/>
  </w:num>
  <w:num w:numId="12" w16cid:durableId="997536572">
    <w:abstractNumId w:val="12"/>
  </w:num>
  <w:num w:numId="13" w16cid:durableId="1471903951">
    <w:abstractNumId w:val="13"/>
  </w:num>
  <w:num w:numId="14" w16cid:durableId="17472173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64"/>
    <w:rsid w:val="0006303B"/>
    <w:rsid w:val="0037670F"/>
    <w:rsid w:val="006D5A72"/>
    <w:rsid w:val="00990B64"/>
    <w:rsid w:val="009B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84B473"/>
  <w15:chartTrackingRefBased/>
  <w15:docId w15:val="{A1901F41-B0BB-2240-9BFA-1B3EB395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extlayer--absolute">
    <w:name w:val="textlayer--absolute"/>
    <w:basedOn w:val="DefaultParagraphFont"/>
    <w:rsid w:val="00990B64"/>
  </w:style>
  <w:style w:type="paragraph" w:styleId="ListParagraph">
    <w:name w:val="List Paragraph"/>
    <w:basedOn w:val="Normal"/>
    <w:uiPriority w:val="34"/>
    <w:unhideWhenUsed/>
    <w:qFormat/>
    <w:rsid w:val="00990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hadichabonuvalieva/Library/Containers/com.microsoft.Word/Data/Library/Application%20Support/Microsoft/Office/16.0/DTS/en-UZ%7b97FB5307-CC1A-7C49-B3FB-F88B4218B6E3%7d/%7b47BC8AB0-9B45-4141-90FB-09801A11939B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D0E83BB63E8E449E9FCC7118CA5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8CA0D-84F6-B148-BA6F-78C2D8D2EC03}"/>
      </w:docPartPr>
      <w:docPartBody>
        <w:p w:rsidR="00000000" w:rsidRDefault="00000000">
          <w:pPr>
            <w:pStyle w:val="BBD0E83BB63E8E449E9FCC7118CA56FE"/>
          </w:pPr>
          <w:r>
            <w:t>Row Heading</w:t>
          </w:r>
        </w:p>
      </w:docPartBody>
    </w:docPart>
    <w:docPart>
      <w:docPartPr>
        <w:name w:val="5B587357B31FDF4E804118F38710C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C5037-F5F5-A94E-BDC8-BEE0B6A04DC7}"/>
      </w:docPartPr>
      <w:docPartBody>
        <w:p w:rsidR="00000000" w:rsidRDefault="00000000">
          <w:pPr>
            <w:pStyle w:val="5B587357B31FDF4E804118F38710CB03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88"/>
    <w:rsid w:val="003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99AC4C3FB7134FBF9FABC078444DB7">
    <w:name w:val="C999AC4C3FB7134FBF9FABC078444DB7"/>
  </w:style>
  <w:style w:type="paragraph" w:customStyle="1" w:styleId="FC4B9BAAB81427458C5A58FFA2A21C74">
    <w:name w:val="FC4B9BAAB81427458C5A58FFA2A21C74"/>
  </w:style>
  <w:style w:type="paragraph" w:customStyle="1" w:styleId="FFFCC320CF6ED64CAD5E59252031E6E3">
    <w:name w:val="FFFCC320CF6ED64CAD5E59252031E6E3"/>
  </w:style>
  <w:style w:type="paragraph" w:customStyle="1" w:styleId="ADAFAB0950A43C47BF02559B84AFE92F">
    <w:name w:val="ADAFAB0950A43C47BF02559B84AFE92F"/>
  </w:style>
  <w:style w:type="paragraph" w:customStyle="1" w:styleId="6FCCA042148E7E4BAE3910612E8D0FC2">
    <w:name w:val="6FCCA042148E7E4BAE3910612E8D0FC2"/>
  </w:style>
  <w:style w:type="paragraph" w:customStyle="1" w:styleId="F30CDE0CB3FE6A4BA4A25083396E1337">
    <w:name w:val="F30CDE0CB3FE6A4BA4A25083396E1337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545F1B4A0433D34BA45CA47CFDD686BC">
    <w:name w:val="545F1B4A0433D34BA45CA47CFDD686BC"/>
  </w:style>
  <w:style w:type="paragraph" w:customStyle="1" w:styleId="BAD29E80FAD6794C89AD0D3707109A49">
    <w:name w:val="BAD29E80FAD6794C89AD0D3707109A49"/>
  </w:style>
  <w:style w:type="paragraph" w:customStyle="1" w:styleId="AEEAAB77AE22E04CB7144068F71A36D5">
    <w:name w:val="AEEAAB77AE22E04CB7144068F71A36D5"/>
  </w:style>
  <w:style w:type="paragraph" w:customStyle="1" w:styleId="B279C86176FA0E4C859FA80007CC43BE">
    <w:name w:val="B279C86176FA0E4C859FA80007CC43BE"/>
  </w:style>
  <w:style w:type="paragraph" w:customStyle="1" w:styleId="C5EEA401BA50954BAEE7C91EE0353739">
    <w:name w:val="C5EEA401BA50954BAEE7C91EE0353739"/>
  </w:style>
  <w:style w:type="paragraph" w:customStyle="1" w:styleId="AFDCD171EB1D7D459ED127B04D6472BD">
    <w:name w:val="AFDCD171EB1D7D459ED127B04D6472BD"/>
  </w:style>
  <w:style w:type="paragraph" w:customStyle="1" w:styleId="BBD0E83BB63E8E449E9FCC7118CA56FE">
    <w:name w:val="BBD0E83BB63E8E449E9FCC7118CA56FE"/>
  </w:style>
  <w:style w:type="paragraph" w:customStyle="1" w:styleId="5B587357B31FDF4E804118F38710CB03">
    <w:name w:val="5B587357B31FDF4E804118F38710CB03"/>
  </w:style>
  <w:style w:type="paragraph" w:customStyle="1" w:styleId="6EFEAF172CBAEA43A0E3A78CBAB760CD">
    <w:name w:val="6EFEAF172CBAEA43A0E3A78CBAB760CD"/>
  </w:style>
  <w:style w:type="paragraph" w:customStyle="1" w:styleId="729028483CD4164DABA7BD4704425929">
    <w:name w:val="729028483CD4164DABA7BD4704425929"/>
  </w:style>
  <w:style w:type="paragraph" w:customStyle="1" w:styleId="2C758C4DB805844AB7000B6EA5563CE4">
    <w:name w:val="2C758C4DB805844AB7000B6EA5563CE4"/>
  </w:style>
  <w:style w:type="paragraph" w:customStyle="1" w:styleId="8292A0CCA727734D87E194F657502F38">
    <w:name w:val="8292A0CCA727734D87E194F657502F38"/>
  </w:style>
  <w:style w:type="paragraph" w:customStyle="1" w:styleId="F5571B1041A81548995C187C43C6694B">
    <w:name w:val="F5571B1041A81548995C187C43C6694B"/>
  </w:style>
  <w:style w:type="paragraph" w:customStyle="1" w:styleId="BF4CA9C0F4582F44BB77CDEBCCE1F5B2">
    <w:name w:val="BF4CA9C0F4582F44BB77CDEBCCE1F5B2"/>
  </w:style>
  <w:style w:type="paragraph" w:customStyle="1" w:styleId="BABA7B3D0FE36C47AD6977208ABCCF99">
    <w:name w:val="BABA7B3D0FE36C47AD6977208ABCCF99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D98BB4155C5C75478A503D49ADAC8276">
    <w:name w:val="D98BB4155C5C75478A503D49ADAC8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Valieva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13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Khadichabonu Valieva</cp:lastModifiedBy>
  <cp:revision>3</cp:revision>
  <dcterms:created xsi:type="dcterms:W3CDTF">2024-04-08T16:23:00Z</dcterms:created>
  <dcterms:modified xsi:type="dcterms:W3CDTF">2024-04-09T04:35:00Z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