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7FA2" w14:textId="74913363" w:rsidR="0091748A" w:rsidRDefault="00F904D9">
      <w:pPr>
        <w:pStyle w:val="NoSpacing"/>
      </w:pPr>
      <w:proofErr w:type="spellStart"/>
      <w:r>
        <w:t>Khadichabonu</w:t>
      </w:r>
      <w:proofErr w:type="spellEnd"/>
      <w:r>
        <w:t xml:space="preserve"> Valieva</w:t>
      </w:r>
    </w:p>
    <w:p w14:paraId="22921BE8" w14:textId="01593A25" w:rsidR="0091748A" w:rsidRDefault="00F904D9">
      <w:pPr>
        <w:pStyle w:val="NoSpacing"/>
      </w:pPr>
      <w:r>
        <w:t>Dr. Sengupta</w:t>
      </w:r>
    </w:p>
    <w:p w14:paraId="5A4553A5" w14:textId="7AAB7EF4" w:rsidR="0091748A" w:rsidRDefault="00F904D9">
      <w:pPr>
        <w:pStyle w:val="NoSpacing"/>
      </w:pPr>
      <w:r>
        <w:t>CSC 408</w:t>
      </w:r>
    </w:p>
    <w:p w14:paraId="30A6BBE8" w14:textId="19B27C53" w:rsidR="0091748A" w:rsidRDefault="00F904D9">
      <w:pPr>
        <w:pStyle w:val="NoSpacing"/>
      </w:pPr>
      <w:r>
        <w:t>5 September 2024</w:t>
      </w:r>
    </w:p>
    <w:p w14:paraId="07837A64" w14:textId="5F1E7347" w:rsidR="0091748A" w:rsidRDefault="00F904D9">
      <w:pPr>
        <w:pStyle w:val="Title"/>
      </w:pPr>
      <w:r>
        <w:t>Classwork 3</w:t>
      </w:r>
    </w:p>
    <w:p w14:paraId="6205D7EF" w14:textId="1FD69DEE" w:rsidR="0091748A" w:rsidRPr="00A819FF" w:rsidRDefault="00A50695" w:rsidP="00A50695">
      <w:pPr>
        <w:ind w:firstLine="0"/>
      </w:pPr>
      <w:r w:rsidRPr="00A819FF">
        <w:rPr>
          <w:b/>
          <w:bCs/>
        </w:rPr>
        <w:t>Problem 1</w:t>
      </w:r>
      <w:r w:rsidR="00A819FF">
        <w:rPr>
          <w:b/>
          <w:bCs/>
        </w:rPr>
        <w:t xml:space="preserve">: </w:t>
      </w:r>
      <w:r w:rsidR="00A819FF">
        <w:t>explain which element of the array changes as output and why.</w:t>
      </w:r>
    </w:p>
    <w:p w14:paraId="4D53019B" w14:textId="1581ACEA" w:rsidR="00A50695" w:rsidRPr="00A819FF" w:rsidRDefault="00A50695" w:rsidP="00A50695">
      <w:pPr>
        <w:spacing w:line="240" w:lineRule="auto"/>
        <w:ind w:firstLine="0"/>
        <w:rPr>
          <w:i/>
          <w:iCs/>
          <w:color w:val="00B0F0"/>
        </w:rPr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 = {1,2,3,4,5,6,7,8,9,10}; </w:t>
      </w:r>
      <w:r w:rsidRPr="00A819FF">
        <w:rPr>
          <w:i/>
          <w:iCs/>
          <w:color w:val="00B050"/>
        </w:rPr>
        <w:t>// array with 10 integers</w:t>
      </w:r>
    </w:p>
    <w:p w14:paraId="46CDECAD" w14:textId="429654F9" w:rsidR="00A50695" w:rsidRPr="00A50695" w:rsidRDefault="00A50695" w:rsidP="00A50695">
      <w:pPr>
        <w:spacing w:line="240" w:lineRule="auto"/>
        <w:ind w:firstLine="0"/>
      </w:pPr>
      <w:r>
        <w:t>*(((char</w:t>
      </w:r>
      <w:proofErr w:type="gramStart"/>
      <w:r>
        <w:t>*)</w:t>
      </w:r>
      <w:proofErr w:type="spellStart"/>
      <w:r>
        <w:t>arr</w:t>
      </w:r>
      <w:proofErr w:type="spellEnd"/>
      <w:proofErr w:type="gramEnd"/>
      <w:r>
        <w:t xml:space="preserve">)+10) = 55; </w:t>
      </w:r>
      <w:r w:rsidRPr="00A819FF">
        <w:rPr>
          <w:i/>
          <w:iCs/>
          <w:color w:val="00B050"/>
        </w:rPr>
        <w:t>//pointer</w:t>
      </w:r>
    </w:p>
    <w:p w14:paraId="72A53093" w14:textId="77777777" w:rsidR="00A50695" w:rsidRDefault="00A50695" w:rsidP="00A50695">
      <w:pPr>
        <w:ind w:firstLine="0"/>
        <w:rPr>
          <w:rFonts w:ascii="Happy Monkey" w:eastAsia="Times New Roman" w:hAnsi="Happy Monkey" w:cs="Times New Roman"/>
          <w:color w:val="E2E2E2"/>
          <w:lang w:val="en-UZ" w:eastAsia="en-US"/>
        </w:rPr>
      </w:pPr>
    </w:p>
    <w:p w14:paraId="53D186EA" w14:textId="66EE5CB6" w:rsidR="00A50695" w:rsidRDefault="00A50695" w:rsidP="00A50695">
      <w:pPr>
        <w:ind w:firstLine="0"/>
      </w:pPr>
      <w:r>
        <w:t>The given code snippet involves typecasting an integer array `</w:t>
      </w:r>
      <w:proofErr w:type="spellStart"/>
      <w:r>
        <w:t>arr</w:t>
      </w:r>
      <w:proofErr w:type="spellEnd"/>
      <w:r>
        <w:t xml:space="preserve">` to a `char*` pointer and then modifying a specific byte. </w:t>
      </w:r>
    </w:p>
    <w:p w14:paraId="62283CDA" w14:textId="76B214F7" w:rsidR="00A50695" w:rsidRDefault="00A50695" w:rsidP="00A50695">
      <w:pPr>
        <w:pStyle w:val="ListParagraph"/>
        <w:numPr>
          <w:ilvl w:val="0"/>
          <w:numId w:val="14"/>
        </w:numPr>
      </w:pPr>
      <w:r>
        <w:t xml:space="preserve">Typecasting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to char* treats that integer array as a byte array. Each int is 4bytes, so the entire array occupied 40 bytes.</w:t>
      </w:r>
    </w:p>
    <w:p w14:paraId="7D21A77D" w14:textId="4F18539F" w:rsidR="00A50695" w:rsidRDefault="00A50695" w:rsidP="00A50695">
      <w:pPr>
        <w:pStyle w:val="ListParagraph"/>
        <w:numPr>
          <w:ilvl w:val="0"/>
          <w:numId w:val="14"/>
        </w:numPr>
      </w:pPr>
      <w:r>
        <w:t>When we add ‘10’ to the char pointer, we move 10 bytes forward from the start of the array. Since each integer is 4 bytes, this moves us to the 3</w:t>
      </w:r>
      <w:r w:rsidRPr="00A50695">
        <w:rPr>
          <w:vertAlign w:val="superscript"/>
        </w:rPr>
        <w:t>rd</w:t>
      </w:r>
      <w:r>
        <w:t xml:space="preserve"> int in the array as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takes bytes 0-3, </w:t>
      </w:r>
      <w:proofErr w:type="spellStart"/>
      <w:r>
        <w:t>arr</w:t>
      </w:r>
      <w:proofErr w:type="spellEnd"/>
      <w:r>
        <w:t xml:space="preserve">[1] takes bytes 4-7 and </w:t>
      </w:r>
      <w:proofErr w:type="spellStart"/>
      <w:r>
        <w:t>arr</w:t>
      </w:r>
      <w:proofErr w:type="spellEnd"/>
      <w:r>
        <w:t xml:space="preserve">[2] takes bytes 8-11. </w:t>
      </w:r>
    </w:p>
    <w:p w14:paraId="0071AD85" w14:textId="3FCB9A03" w:rsidR="00A50695" w:rsidRDefault="00A50695" w:rsidP="00A927A3">
      <w:pPr>
        <w:pStyle w:val="ListParagraph"/>
        <w:numPr>
          <w:ilvl w:val="0"/>
          <w:numId w:val="14"/>
        </w:numPr>
      </w:pPr>
      <w:r>
        <w:t>The operation ‘*(((char</w:t>
      </w:r>
      <w:proofErr w:type="gramStart"/>
      <w:r>
        <w:t>*)</w:t>
      </w:r>
      <w:proofErr w:type="spellStart"/>
      <w:r>
        <w:t>arr</w:t>
      </w:r>
      <w:proofErr w:type="spellEnd"/>
      <w:proofErr w:type="gramEnd"/>
      <w:r>
        <w:t>)+10)=55’ changes the 3</w:t>
      </w:r>
      <w:r w:rsidRPr="00A50695">
        <w:rPr>
          <w:vertAlign w:val="superscript"/>
        </w:rPr>
        <w:t>rd</w:t>
      </w:r>
      <w:r>
        <w:t xml:space="preserve"> byte of </w:t>
      </w:r>
      <w:proofErr w:type="spellStart"/>
      <w:r>
        <w:t>arr</w:t>
      </w:r>
      <w:proofErr w:type="spellEnd"/>
      <w:r>
        <w:t>[2]’ to ‘55’ , which is 0x37 in hex.</w:t>
      </w:r>
    </w:p>
    <w:p w14:paraId="36313E41" w14:textId="77777777" w:rsidR="00A927A3" w:rsidRDefault="00A927A3" w:rsidP="00A927A3">
      <w:pPr>
        <w:pStyle w:val="ListParagraph"/>
        <w:ind w:firstLine="0"/>
      </w:pPr>
    </w:p>
    <w:p w14:paraId="2FB87C06" w14:textId="5C9FB271" w:rsidR="00A50695" w:rsidRDefault="00A819FF" w:rsidP="00A50695">
      <w:pPr>
        <w:ind w:firstLine="0"/>
      </w:pPr>
      <w:r>
        <w:rPr>
          <w:b/>
          <w:bCs/>
        </w:rPr>
        <w:t>Answer</w:t>
      </w:r>
      <w:r w:rsidR="00A50695">
        <w:t xml:space="preserve">: Element that changes is </w:t>
      </w:r>
      <w:proofErr w:type="spellStart"/>
      <w:proofErr w:type="gramStart"/>
      <w:r w:rsidR="00A50695">
        <w:t>arr</w:t>
      </w:r>
      <w:proofErr w:type="spellEnd"/>
      <w:r w:rsidR="00A50695">
        <w:t>[</w:t>
      </w:r>
      <w:proofErr w:type="gramEnd"/>
      <w:r w:rsidR="00A50695">
        <w:t xml:space="preserve">2] because the byte at position 10 is part of </w:t>
      </w:r>
      <w:proofErr w:type="spellStart"/>
      <w:r w:rsidR="00A50695">
        <w:t>arr</w:t>
      </w:r>
      <w:proofErr w:type="spellEnd"/>
      <w:r w:rsidR="00A50695">
        <w:t xml:space="preserve">[2]. For example, </w:t>
      </w:r>
      <w:proofErr w:type="spellStart"/>
      <w:proofErr w:type="gramStart"/>
      <w:r w:rsidR="00A50695">
        <w:t>arr</w:t>
      </w:r>
      <w:proofErr w:type="spellEnd"/>
      <w:r w:rsidR="00A50695">
        <w:t>[</w:t>
      </w:r>
      <w:proofErr w:type="gramEnd"/>
      <w:r w:rsidR="00A50695">
        <w:t xml:space="preserve">2] is originally value ‘2’ (which is </w:t>
      </w:r>
      <w:r w:rsidR="00A50695">
        <w:t>0x0000000</w:t>
      </w:r>
      <w:r w:rsidR="00A50695">
        <w:t xml:space="preserve">5in 4 bytes). After the operation, the bytes of </w:t>
      </w:r>
      <w:proofErr w:type="spellStart"/>
      <w:proofErr w:type="gramStart"/>
      <w:r w:rsidR="00A50695">
        <w:t>arr</w:t>
      </w:r>
      <w:proofErr w:type="spellEnd"/>
      <w:r w:rsidR="00A50695">
        <w:t>[</w:t>
      </w:r>
      <w:proofErr w:type="gramEnd"/>
      <w:r w:rsidR="00A50695">
        <w:t>2] are modified:</w:t>
      </w:r>
    </w:p>
    <w:p w14:paraId="52B5EB1D" w14:textId="1B78C690" w:rsidR="00A50695" w:rsidRDefault="00A50695" w:rsidP="00A50695">
      <w:pPr>
        <w:pStyle w:val="ListParagraph"/>
        <w:numPr>
          <w:ilvl w:val="0"/>
          <w:numId w:val="15"/>
        </w:numPr>
      </w:pPr>
      <w:r>
        <w:t>The 3</w:t>
      </w:r>
      <w:r w:rsidRPr="00A50695">
        <w:rPr>
          <w:vertAlign w:val="superscript"/>
        </w:rPr>
        <w:t>rd</w:t>
      </w:r>
      <w:r>
        <w:t xml:space="preserve"> byte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is changed from 0x00 to 0x37 (55 In decimal)</w:t>
      </w:r>
    </w:p>
    <w:p w14:paraId="6FA5296D" w14:textId="0BAD866C" w:rsidR="00A50695" w:rsidRDefault="00A50695" w:rsidP="00A819FF">
      <w:pPr>
        <w:pStyle w:val="ListParagraph"/>
        <w:numPr>
          <w:ilvl w:val="0"/>
          <w:numId w:val="15"/>
        </w:numPr>
      </w:pPr>
      <w:r>
        <w:t xml:space="preserve">The new value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in memory becomes </w:t>
      </w:r>
      <w:r>
        <w:t>0x0037000</w:t>
      </w:r>
      <w:r>
        <w:t>5.</w:t>
      </w:r>
    </w:p>
    <w:p w14:paraId="4259235F" w14:textId="30691E52" w:rsidR="00A819FF" w:rsidRDefault="00A819FF" w:rsidP="00A819FF">
      <w:pPr>
        <w:ind w:firstLine="0"/>
      </w:pPr>
      <w:r w:rsidRPr="00A819FF">
        <w:rPr>
          <w:b/>
          <w:bCs/>
        </w:rPr>
        <w:lastRenderedPageBreak/>
        <w:t>Problem 2</w:t>
      </w:r>
      <w:r>
        <w:rPr>
          <w:b/>
          <w:bCs/>
        </w:rPr>
        <w:t xml:space="preserve">: </w:t>
      </w:r>
      <w:r>
        <w:t>Explain the output of each of the print statements in the following code.</w:t>
      </w:r>
    </w:p>
    <w:p w14:paraId="7FE21928" w14:textId="5D37C51B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int a = 50;</w:t>
      </w:r>
      <w:r>
        <w:rPr>
          <w:rFonts w:eastAsia="Times New Roman" w:cstheme="minorHAnsi"/>
          <w:lang w:val="en-UZ" w:eastAsia="en-US"/>
        </w:rPr>
        <w:t xml:space="preserve"> </w:t>
      </w:r>
    </w:p>
    <w:p w14:paraId="1FEC001B" w14:textId="02C1BB36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int b = 120;</w:t>
      </w:r>
      <w:r>
        <w:rPr>
          <w:rFonts w:eastAsia="Times New Roman" w:cstheme="minorHAnsi"/>
          <w:lang w:val="en-UZ" w:eastAsia="en-US"/>
        </w:rPr>
        <w:t xml:space="preserve"> </w:t>
      </w:r>
    </w:p>
    <w:p w14:paraId="3BCCC6ED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int c1 = a &amp; b;</w:t>
      </w:r>
    </w:p>
    <w:p w14:paraId="39F85800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c1);</w:t>
      </w:r>
    </w:p>
    <w:p w14:paraId="0754D30B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int c2 = a | b; </w:t>
      </w:r>
    </w:p>
    <w:p w14:paraId="5C30F4B5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c2);</w:t>
      </w:r>
    </w:p>
    <w:p w14:paraId="5D28A7EE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int c3 = a ^ b; </w:t>
      </w:r>
    </w:p>
    <w:p w14:paraId="7BBF500A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c3);</w:t>
      </w:r>
    </w:p>
    <w:p w14:paraId="756E9620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~b); </w:t>
      </w:r>
    </w:p>
    <w:p w14:paraId="2E824BA1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int c4 = b &lt;&lt; 2; </w:t>
      </w:r>
    </w:p>
    <w:p w14:paraId="579C18A8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c4);</w:t>
      </w:r>
    </w:p>
    <w:p w14:paraId="1A6AD593" w14:textId="77777777" w:rsidR="00A819FF" w:rsidRPr="00A819FF" w:rsidRDefault="00A819FF" w:rsidP="00A819FF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int c5 = b &gt;&gt; 2; </w:t>
      </w:r>
    </w:p>
    <w:p w14:paraId="3DC71930" w14:textId="3BC32442" w:rsidR="00A819FF" w:rsidRDefault="00A819FF" w:rsidP="00C94EAE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c5);</w:t>
      </w:r>
    </w:p>
    <w:p w14:paraId="2C0313B4" w14:textId="77777777" w:rsidR="00C94EAE" w:rsidRPr="00C94EAE" w:rsidRDefault="00C94EAE" w:rsidP="00C94EAE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</w:p>
    <w:p w14:paraId="2369C04B" w14:textId="04911E22" w:rsidR="00A819FF" w:rsidRPr="00C94EAE" w:rsidRDefault="00C94EAE" w:rsidP="00C94EAE">
      <w:pPr>
        <w:ind w:firstLine="0"/>
        <w:rPr>
          <w:b/>
          <w:bCs/>
        </w:rPr>
      </w:pPr>
      <w:r>
        <w:rPr>
          <w:b/>
          <w:bCs/>
        </w:rPr>
        <w:t>Given</w:t>
      </w:r>
      <w:r w:rsidRPr="00C94EAE">
        <w:rPr>
          <w:b/>
          <w:bCs/>
        </w:rPr>
        <w:t>:</w:t>
      </w:r>
    </w:p>
    <w:p w14:paraId="5249B02B" w14:textId="1BED9FC3" w:rsidR="00A819FF" w:rsidRPr="00A819FF" w:rsidRDefault="00A819FF" w:rsidP="00C94EAE">
      <w:pPr>
        <w:ind w:firstLine="0"/>
      </w:pPr>
      <w:r w:rsidRPr="00A819FF">
        <w:t xml:space="preserve">‘a=50’ in binary </w:t>
      </w:r>
      <w:r w:rsidRPr="00A819FF">
        <w:rPr>
          <w:rFonts w:hint="eastAsia"/>
        </w:rPr>
        <w:t>00110010</w:t>
      </w:r>
    </w:p>
    <w:p w14:paraId="7D2B35C6" w14:textId="782504FD" w:rsidR="00C94EAE" w:rsidRDefault="00A819FF" w:rsidP="00C94EAE">
      <w:pPr>
        <w:pBdr>
          <w:bottom w:val="single" w:sz="6" w:space="0" w:color="auto"/>
        </w:pBdr>
        <w:ind w:firstLine="0"/>
      </w:pPr>
      <w:r w:rsidRPr="00A819FF">
        <w:t xml:space="preserve">‘b=120’ in binary </w:t>
      </w:r>
      <w:r w:rsidRPr="00A819FF">
        <w:rPr>
          <w:rFonts w:hint="eastAsia"/>
        </w:rPr>
        <w:t>01111000</w:t>
      </w:r>
    </w:p>
    <w:p w14:paraId="3E60FF92" w14:textId="77777777" w:rsidR="00C94EAE" w:rsidRDefault="00C94EAE" w:rsidP="00C94EAE">
      <w:pPr>
        <w:ind w:firstLine="0"/>
        <w:rPr>
          <w:b/>
          <w:bCs/>
        </w:rPr>
      </w:pPr>
    </w:p>
    <w:p w14:paraId="2D706F8F" w14:textId="1E47AA67" w:rsidR="00C94EAE" w:rsidRPr="00C94EAE" w:rsidRDefault="00C94EAE" w:rsidP="00C94EAE">
      <w:pPr>
        <w:ind w:firstLine="0"/>
        <w:rPr>
          <w:b/>
          <w:bCs/>
        </w:rPr>
      </w:pPr>
      <w:r w:rsidRPr="00C94EAE">
        <w:rPr>
          <w:b/>
          <w:bCs/>
        </w:rPr>
        <w:t>Solution:</w:t>
      </w:r>
    </w:p>
    <w:p w14:paraId="000D6F3E" w14:textId="4D5046A6" w:rsidR="00A819FF" w:rsidRPr="00240A86" w:rsidRDefault="00A819FF" w:rsidP="00C94EAE">
      <w:pPr>
        <w:ind w:firstLine="0"/>
        <w:rPr>
          <w:i/>
          <w:iCs/>
          <w:color w:val="00B050"/>
        </w:rPr>
      </w:pPr>
      <w:r>
        <w:t>c1 = a</w:t>
      </w:r>
      <w:r w:rsidR="00C94EAE">
        <w:t xml:space="preserve"> </w:t>
      </w:r>
      <w:r>
        <w:t>&amp;</w:t>
      </w:r>
      <w:r w:rsidR="00C94EAE">
        <w:t xml:space="preserve"> </w:t>
      </w:r>
      <w:r>
        <w:t xml:space="preserve">b in binary: </w:t>
      </w:r>
      <w:r w:rsidRPr="00A819FF">
        <w:rPr>
          <w:rFonts w:hint="eastAsia"/>
        </w:rPr>
        <w:t>00110010</w:t>
      </w:r>
      <w:r>
        <w:t xml:space="preserve"> &amp; </w:t>
      </w:r>
      <w:r w:rsidRPr="00A819FF">
        <w:rPr>
          <w:rFonts w:hint="eastAsia"/>
        </w:rPr>
        <w:t>01111000</w:t>
      </w:r>
      <w:r>
        <w:t xml:space="preserve"> = </w:t>
      </w:r>
      <w:r>
        <w:t>00110000</w:t>
      </w:r>
      <w:r>
        <w:t xml:space="preserve"> (48 in decimal) </w:t>
      </w:r>
      <w:r w:rsidRPr="00240A86">
        <w:rPr>
          <w:i/>
          <w:iCs/>
          <w:color w:val="00B050"/>
        </w:rPr>
        <w:t>// AND operation</w:t>
      </w:r>
    </w:p>
    <w:p w14:paraId="72AB96BF" w14:textId="3F3D5340" w:rsidR="00C94EAE" w:rsidRPr="00C94EAE" w:rsidRDefault="00A819FF" w:rsidP="00C94EAE">
      <w:pPr>
        <w:suppressAutoHyphens w:val="0"/>
        <w:ind w:firstLine="0"/>
        <w:rPr>
          <w:rFonts w:eastAsia="Times New Roman" w:cstheme="minorHAnsi"/>
          <w:i/>
          <w:iCs/>
          <w:color w:val="00B050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c1);</w:t>
      </w:r>
      <w:r>
        <w:rPr>
          <w:rFonts w:eastAsia="Times New Roman" w:cstheme="minorHAnsi"/>
          <w:lang w:val="en-UZ" w:eastAsia="en-US"/>
        </w:rPr>
        <w:t xml:space="preserve">  </w:t>
      </w:r>
      <w:r w:rsidRPr="00A819FF">
        <w:rPr>
          <w:rFonts w:eastAsia="Times New Roman" w:cstheme="minorHAnsi"/>
          <w:i/>
          <w:iCs/>
          <w:color w:val="00B050"/>
          <w:lang w:val="en-UZ" w:eastAsia="en-US"/>
        </w:rPr>
        <w:t>// output 48</w:t>
      </w:r>
    </w:p>
    <w:p w14:paraId="1E38C3F1" w14:textId="77777777" w:rsidR="00C94EAE" w:rsidRDefault="00C94EAE" w:rsidP="00C94EAE">
      <w:pPr>
        <w:suppressAutoHyphens w:val="0"/>
        <w:ind w:firstLine="0"/>
        <w:rPr>
          <w:rFonts w:eastAsia="Times New Roman" w:cstheme="minorHAnsi"/>
          <w:lang w:val="en-UZ" w:eastAsia="en-US"/>
        </w:rPr>
      </w:pPr>
    </w:p>
    <w:p w14:paraId="19813AFF" w14:textId="6FE423A7" w:rsidR="00A819FF" w:rsidRPr="00240A86" w:rsidRDefault="00A819FF" w:rsidP="00C94EAE">
      <w:pPr>
        <w:suppressAutoHyphens w:val="0"/>
        <w:ind w:firstLine="0"/>
        <w:rPr>
          <w:rFonts w:eastAsia="Times New Roman" w:cstheme="minorHAnsi"/>
          <w:color w:val="00B050"/>
          <w:lang w:val="en-UZ" w:eastAsia="en-US"/>
        </w:rPr>
      </w:pPr>
      <w:r>
        <w:rPr>
          <w:rFonts w:eastAsia="Times New Roman" w:cstheme="minorHAnsi"/>
          <w:lang w:val="en-UZ" w:eastAsia="en-US"/>
        </w:rPr>
        <w:t xml:space="preserve">c2 = a | b in binary </w:t>
      </w:r>
      <w:r>
        <w:t>00110010 | 01111000</w:t>
      </w:r>
      <w:r>
        <w:t xml:space="preserve"> = </w:t>
      </w:r>
      <w:r>
        <w:t>01111010</w:t>
      </w:r>
      <w:r>
        <w:t xml:space="preserve"> (122 in decimal) </w:t>
      </w:r>
      <w:r w:rsidRPr="00240A86">
        <w:rPr>
          <w:i/>
          <w:iCs/>
          <w:color w:val="00B050"/>
        </w:rPr>
        <w:t>// OR operation</w:t>
      </w:r>
    </w:p>
    <w:p w14:paraId="0195000D" w14:textId="2EAF82F6" w:rsidR="00A819FF" w:rsidRPr="00A819FF" w:rsidRDefault="00A819FF" w:rsidP="00C94EAE">
      <w:pPr>
        <w:suppressAutoHyphens w:val="0"/>
        <w:ind w:firstLine="0"/>
        <w:rPr>
          <w:rFonts w:eastAsia="Times New Roman" w:cstheme="minorHAnsi"/>
          <w:i/>
          <w:iCs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c2);</w:t>
      </w:r>
      <w:r>
        <w:rPr>
          <w:rFonts w:eastAsia="Times New Roman" w:cstheme="minorHAnsi"/>
          <w:lang w:val="en-UZ" w:eastAsia="en-US"/>
        </w:rPr>
        <w:t xml:space="preserve"> </w:t>
      </w:r>
      <w:r w:rsidRPr="00A819FF">
        <w:rPr>
          <w:rFonts w:eastAsia="Times New Roman" w:cstheme="minorHAnsi"/>
          <w:i/>
          <w:iCs/>
          <w:color w:val="00B050"/>
          <w:lang w:val="en-UZ" w:eastAsia="en-US"/>
        </w:rPr>
        <w:t>// output 122</w:t>
      </w:r>
    </w:p>
    <w:p w14:paraId="4994E363" w14:textId="77777777" w:rsidR="00C94EAE" w:rsidRDefault="00C94EAE" w:rsidP="00C94EAE">
      <w:pPr>
        <w:ind w:firstLine="0"/>
      </w:pPr>
    </w:p>
    <w:p w14:paraId="692C5A25" w14:textId="74750D87" w:rsidR="00A819FF" w:rsidRPr="00240A86" w:rsidRDefault="00A819FF" w:rsidP="00C94EAE">
      <w:pPr>
        <w:ind w:firstLine="0"/>
        <w:rPr>
          <w:i/>
          <w:iCs/>
          <w:color w:val="00B050"/>
        </w:rPr>
      </w:pPr>
      <w:r>
        <w:t>c3 = a ^ b</w:t>
      </w:r>
      <w:r w:rsidR="00240A86">
        <w:t xml:space="preserve"> in binary </w:t>
      </w:r>
      <w:r w:rsidR="00240A86">
        <w:t>00110010 ^ 01111000</w:t>
      </w:r>
      <w:r w:rsidR="00240A86">
        <w:t xml:space="preserve"> = </w:t>
      </w:r>
      <w:r w:rsidR="00240A86">
        <w:t>01001010</w:t>
      </w:r>
      <w:r w:rsidR="00240A86">
        <w:t xml:space="preserve"> (74 in decimal) </w:t>
      </w:r>
      <w:r w:rsidR="00240A86" w:rsidRPr="00240A86">
        <w:rPr>
          <w:i/>
          <w:iCs/>
          <w:color w:val="00B050"/>
        </w:rPr>
        <w:t>//</w:t>
      </w:r>
      <w:r w:rsidR="00240A86">
        <w:rPr>
          <w:i/>
          <w:iCs/>
          <w:color w:val="00B050"/>
        </w:rPr>
        <w:t xml:space="preserve"> </w:t>
      </w:r>
      <w:r w:rsidR="00240A86" w:rsidRPr="00240A86">
        <w:rPr>
          <w:i/>
          <w:iCs/>
          <w:color w:val="00B050"/>
        </w:rPr>
        <w:t>XOR operation</w:t>
      </w:r>
    </w:p>
    <w:p w14:paraId="6FA4DAD4" w14:textId="0C1EF1A9" w:rsidR="00240A86" w:rsidRPr="00C94EAE" w:rsidRDefault="00240A86" w:rsidP="00C94EAE">
      <w:pPr>
        <w:suppressAutoHyphens w:val="0"/>
        <w:ind w:firstLine="0"/>
        <w:rPr>
          <w:rFonts w:eastAsia="Times New Roman" w:cstheme="minorHAnsi"/>
          <w:color w:val="00B050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c3);</w:t>
      </w:r>
      <w:r>
        <w:rPr>
          <w:rFonts w:eastAsia="Times New Roman" w:cstheme="minorHAnsi"/>
          <w:lang w:val="en-UZ" w:eastAsia="en-US"/>
        </w:rPr>
        <w:t xml:space="preserve"> </w:t>
      </w:r>
      <w:r w:rsidRPr="00240A86">
        <w:rPr>
          <w:rFonts w:eastAsia="Times New Roman" w:cstheme="minorHAnsi"/>
          <w:color w:val="00B050"/>
          <w:lang w:val="en-UZ" w:eastAsia="en-US"/>
        </w:rPr>
        <w:t>// output 74</w:t>
      </w:r>
    </w:p>
    <w:p w14:paraId="62876C13" w14:textId="1EDFD708" w:rsidR="00240A86" w:rsidRDefault="00240A86" w:rsidP="00C94EAE">
      <w:pPr>
        <w:ind w:firstLine="0"/>
      </w:pPr>
      <w:r>
        <w:t xml:space="preserve">b in binary </w:t>
      </w:r>
      <w:r>
        <w:rPr>
          <w:rFonts w:hint="eastAsia"/>
        </w:rPr>
        <w:t>01111000</w:t>
      </w:r>
      <w:r>
        <w:t xml:space="preserve"> but -b is flipping the bits: </w:t>
      </w:r>
      <w:r>
        <w:t>10000111</w:t>
      </w:r>
      <w:r>
        <w:t xml:space="preserve"> (121 in decimal) </w:t>
      </w:r>
      <w:r w:rsidRPr="00240A86">
        <w:rPr>
          <w:i/>
          <w:iCs/>
          <w:color w:val="00B050"/>
        </w:rPr>
        <w:t>//</w:t>
      </w:r>
      <w:r>
        <w:rPr>
          <w:i/>
          <w:iCs/>
          <w:color w:val="00B050"/>
        </w:rPr>
        <w:t xml:space="preserve"> </w:t>
      </w:r>
      <w:r w:rsidRPr="00240A86">
        <w:rPr>
          <w:i/>
          <w:iCs/>
          <w:color w:val="00B050"/>
        </w:rPr>
        <w:t>NOT operation</w:t>
      </w:r>
    </w:p>
    <w:p w14:paraId="0FBB6A10" w14:textId="1A298689" w:rsidR="00240A86" w:rsidRPr="00C94EAE" w:rsidRDefault="00240A86" w:rsidP="00C94EAE">
      <w:pPr>
        <w:suppressAutoHyphens w:val="0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~b); </w:t>
      </w:r>
      <w:r>
        <w:rPr>
          <w:rFonts w:eastAsia="Times New Roman" w:cstheme="minorHAnsi"/>
          <w:lang w:val="en-UZ" w:eastAsia="en-US"/>
        </w:rPr>
        <w:t xml:space="preserve"> </w:t>
      </w:r>
      <w:r w:rsidRPr="00240A86">
        <w:rPr>
          <w:rFonts w:eastAsia="Times New Roman" w:cstheme="minorHAnsi"/>
          <w:color w:val="00B050"/>
          <w:lang w:val="en-UZ" w:eastAsia="en-US"/>
        </w:rPr>
        <w:t>// output -121</w:t>
      </w:r>
    </w:p>
    <w:p w14:paraId="67E9191B" w14:textId="77777777" w:rsidR="00C94EAE" w:rsidRDefault="00C94EAE" w:rsidP="00C94EAE">
      <w:pPr>
        <w:ind w:firstLine="0"/>
      </w:pPr>
    </w:p>
    <w:p w14:paraId="6C4B1F57" w14:textId="427F8BF8" w:rsidR="00240A86" w:rsidRPr="00240A86" w:rsidRDefault="00240A86" w:rsidP="00C94EAE">
      <w:pPr>
        <w:ind w:firstLine="0"/>
        <w:rPr>
          <w:i/>
          <w:iCs/>
          <w:color w:val="00B050"/>
        </w:rPr>
      </w:pPr>
      <w:r>
        <w:t>c4 = b</w:t>
      </w:r>
      <w:r w:rsidR="00C94EAE">
        <w:t xml:space="preserve"> </w:t>
      </w:r>
      <w:r>
        <w:t>&lt;&lt;</w:t>
      </w:r>
      <w:r w:rsidR="00C94EAE">
        <w:t xml:space="preserve"> </w:t>
      </w:r>
      <w:r>
        <w:t xml:space="preserve">2 (left shift by 2 bits). Binary of 120 is </w:t>
      </w:r>
      <w:r>
        <w:rPr>
          <w:rFonts w:hint="eastAsia"/>
        </w:rPr>
        <w:t>01111000</w:t>
      </w:r>
      <w:r>
        <w:t xml:space="preserve"> and with left shift it becomes </w:t>
      </w:r>
      <w:r>
        <w:rPr>
          <w:rFonts w:hint="eastAsia"/>
        </w:rPr>
        <w:t>11110000</w:t>
      </w:r>
      <w:r>
        <w:t xml:space="preserve"> (240 in decimal or just multiplying the decimal 120 by 2) </w:t>
      </w:r>
      <w:r w:rsidRPr="00240A86">
        <w:rPr>
          <w:i/>
          <w:iCs/>
          <w:color w:val="00B050"/>
        </w:rPr>
        <w:t>// LEFT SHIFT operation</w:t>
      </w:r>
    </w:p>
    <w:p w14:paraId="59E80937" w14:textId="461AFAB4" w:rsidR="00A819FF" w:rsidRPr="00C94EAE" w:rsidRDefault="00240A86" w:rsidP="00C94EAE">
      <w:pPr>
        <w:suppressAutoHyphens w:val="0"/>
        <w:ind w:firstLine="0"/>
        <w:rPr>
          <w:rFonts w:eastAsia="Times New Roman" w:cstheme="minorHAnsi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c4);</w:t>
      </w:r>
      <w:r>
        <w:rPr>
          <w:rFonts w:eastAsia="Times New Roman" w:cstheme="minorHAnsi"/>
          <w:lang w:val="en-UZ" w:eastAsia="en-US"/>
        </w:rPr>
        <w:t xml:space="preserve"> </w:t>
      </w:r>
      <w:r w:rsidRPr="00240A86">
        <w:rPr>
          <w:rFonts w:eastAsia="Times New Roman" w:cstheme="minorHAnsi"/>
          <w:i/>
          <w:iCs/>
          <w:color w:val="00B050"/>
          <w:lang w:val="en-UZ" w:eastAsia="en-US"/>
        </w:rPr>
        <w:t>// ouptput 240</w:t>
      </w:r>
    </w:p>
    <w:p w14:paraId="5E4092DD" w14:textId="77777777" w:rsidR="00C94EAE" w:rsidRDefault="00C94EAE" w:rsidP="00C94EAE">
      <w:pPr>
        <w:ind w:firstLine="0"/>
      </w:pPr>
    </w:p>
    <w:p w14:paraId="33B5B2AD" w14:textId="7BBC5193" w:rsidR="00A819FF" w:rsidRDefault="00240A86" w:rsidP="00C94EAE">
      <w:pPr>
        <w:ind w:firstLine="0"/>
      </w:pPr>
      <w:r>
        <w:t>c5= b</w:t>
      </w:r>
      <w:r w:rsidR="00C94EAE">
        <w:t xml:space="preserve"> </w:t>
      </w:r>
      <w:r>
        <w:t>&gt;&gt;</w:t>
      </w:r>
      <w:r w:rsidR="00C94EAE">
        <w:t xml:space="preserve"> </w:t>
      </w:r>
      <w:r>
        <w:t xml:space="preserve">2 (right shift by 2 bits). Binary of 120 is </w:t>
      </w:r>
      <w:r>
        <w:rPr>
          <w:rFonts w:hint="eastAsia"/>
        </w:rPr>
        <w:t>0111100</w:t>
      </w:r>
      <w:r>
        <w:t xml:space="preserve">0 and with the right-shift it becomes </w:t>
      </w:r>
      <w:r>
        <w:rPr>
          <w:rFonts w:hint="eastAsia"/>
        </w:rPr>
        <w:t>00011110</w:t>
      </w:r>
      <w:r>
        <w:t xml:space="preserve"> (30 in decimal) </w:t>
      </w:r>
      <w:r w:rsidRPr="00240A86">
        <w:rPr>
          <w:i/>
          <w:iCs/>
          <w:color w:val="00B050"/>
        </w:rPr>
        <w:t>// RIGHT SHIFT operation</w:t>
      </w:r>
    </w:p>
    <w:p w14:paraId="7694DA45" w14:textId="3B367B93" w:rsidR="00240A86" w:rsidRPr="00A819FF" w:rsidRDefault="00240A86" w:rsidP="00C94EAE">
      <w:pPr>
        <w:suppressAutoHyphens w:val="0"/>
        <w:ind w:firstLine="0"/>
        <w:rPr>
          <w:rFonts w:eastAsia="Times New Roman" w:cstheme="minorHAnsi"/>
          <w:i/>
          <w:iCs/>
          <w:color w:val="00B050"/>
          <w:lang w:val="en-UZ" w:eastAsia="en-US"/>
        </w:rPr>
      </w:pPr>
      <w:r w:rsidRPr="00A819FF">
        <w:rPr>
          <w:rFonts w:eastAsia="Times New Roman" w:cstheme="minorHAnsi"/>
          <w:lang w:val="en-UZ" w:eastAsia="en-US"/>
        </w:rPr>
        <w:t>printf("%d\n", c5);</w:t>
      </w:r>
      <w:r>
        <w:rPr>
          <w:rFonts w:eastAsia="Times New Roman" w:cstheme="minorHAnsi"/>
          <w:lang w:val="en-UZ" w:eastAsia="en-US"/>
        </w:rPr>
        <w:t xml:space="preserve"> </w:t>
      </w:r>
      <w:r w:rsidRPr="00240A86">
        <w:rPr>
          <w:rFonts w:eastAsia="Times New Roman" w:cstheme="minorHAnsi"/>
          <w:i/>
          <w:iCs/>
          <w:color w:val="00B050"/>
          <w:lang w:val="en-UZ" w:eastAsia="en-US"/>
        </w:rPr>
        <w:t>/</w:t>
      </w:r>
      <w:r w:rsidR="00C94EAE">
        <w:rPr>
          <w:rFonts w:eastAsia="Times New Roman" w:cstheme="minorHAnsi"/>
          <w:i/>
          <w:iCs/>
          <w:color w:val="00B050"/>
          <w:lang w:val="en-UZ" w:eastAsia="en-US"/>
        </w:rPr>
        <w:t xml:space="preserve"> </w:t>
      </w:r>
      <w:r w:rsidRPr="00240A86">
        <w:rPr>
          <w:rFonts w:eastAsia="Times New Roman" w:cstheme="minorHAnsi"/>
          <w:i/>
          <w:iCs/>
          <w:color w:val="00B050"/>
          <w:lang w:val="en-UZ" w:eastAsia="en-US"/>
        </w:rPr>
        <w:t>/output 30</w:t>
      </w:r>
    </w:p>
    <w:p w14:paraId="36243659" w14:textId="2B321403" w:rsidR="00A819FF" w:rsidRPr="00A819FF" w:rsidRDefault="00A819FF" w:rsidP="00C94EAE">
      <w:pPr>
        <w:ind w:firstLine="0"/>
      </w:pPr>
    </w:p>
    <w:sectPr w:rsidR="00A819FF" w:rsidRPr="00A819F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E6237" w14:textId="77777777" w:rsidR="00264207" w:rsidRDefault="00264207">
      <w:pPr>
        <w:spacing w:line="240" w:lineRule="auto"/>
      </w:pPr>
      <w:r>
        <w:separator/>
      </w:r>
    </w:p>
  </w:endnote>
  <w:endnote w:type="continuationSeparator" w:id="0">
    <w:p w14:paraId="3B8FEF30" w14:textId="77777777" w:rsidR="00264207" w:rsidRDefault="00264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appy Monkey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D4B9C" w14:textId="77777777" w:rsidR="00264207" w:rsidRDefault="00264207">
      <w:pPr>
        <w:spacing w:line="240" w:lineRule="auto"/>
      </w:pPr>
      <w:r>
        <w:separator/>
      </w:r>
    </w:p>
  </w:footnote>
  <w:footnote w:type="continuationSeparator" w:id="0">
    <w:p w14:paraId="7562600A" w14:textId="77777777" w:rsidR="00264207" w:rsidRDefault="002642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E1859" w14:textId="621A8790" w:rsidR="0091748A" w:rsidRDefault="00000000">
    <w:pPr>
      <w:pStyle w:val="Header"/>
    </w:pPr>
    <w:sdt>
      <w:sdtPr>
        <w:id w:val="1568531701"/>
        <w:placeholder>
          <w:docPart w:val="BDCDB27B4158194E9BB4F5FD5116151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904D9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95ED5" w14:textId="19797CF8" w:rsidR="0091748A" w:rsidRDefault="00000000">
    <w:pPr>
      <w:pStyle w:val="Header"/>
    </w:pPr>
    <w:sdt>
      <w:sdtPr>
        <w:id w:val="-348181431"/>
        <w:placeholder>
          <w:docPart w:val="4D96BB7F5DA4634F95915953E7E26E0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904D9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32699C"/>
    <w:multiLevelType w:val="hybridMultilevel"/>
    <w:tmpl w:val="E2C071A2"/>
    <w:lvl w:ilvl="0" w:tplc="575CD5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B0ABA"/>
    <w:multiLevelType w:val="hybridMultilevel"/>
    <w:tmpl w:val="184E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 w16cid:durableId="1901015278">
    <w:abstractNumId w:val="9"/>
  </w:num>
  <w:num w:numId="2" w16cid:durableId="289678072">
    <w:abstractNumId w:val="7"/>
  </w:num>
  <w:num w:numId="3" w16cid:durableId="1970552910">
    <w:abstractNumId w:val="6"/>
  </w:num>
  <w:num w:numId="4" w16cid:durableId="1478379043">
    <w:abstractNumId w:val="5"/>
  </w:num>
  <w:num w:numId="5" w16cid:durableId="794523014">
    <w:abstractNumId w:val="4"/>
  </w:num>
  <w:num w:numId="6" w16cid:durableId="1501430561">
    <w:abstractNumId w:val="8"/>
  </w:num>
  <w:num w:numId="7" w16cid:durableId="1715765009">
    <w:abstractNumId w:val="3"/>
  </w:num>
  <w:num w:numId="8" w16cid:durableId="1064528900">
    <w:abstractNumId w:val="2"/>
  </w:num>
  <w:num w:numId="9" w16cid:durableId="2017267356">
    <w:abstractNumId w:val="1"/>
  </w:num>
  <w:num w:numId="10" w16cid:durableId="568688197">
    <w:abstractNumId w:val="0"/>
  </w:num>
  <w:num w:numId="11" w16cid:durableId="1264916259">
    <w:abstractNumId w:val="10"/>
  </w:num>
  <w:num w:numId="12" w16cid:durableId="451557998">
    <w:abstractNumId w:val="13"/>
  </w:num>
  <w:num w:numId="13" w16cid:durableId="947548310">
    <w:abstractNumId w:val="14"/>
  </w:num>
  <w:num w:numId="14" w16cid:durableId="1417895225">
    <w:abstractNumId w:val="12"/>
  </w:num>
  <w:num w:numId="15" w16cid:durableId="1142579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D9"/>
    <w:rsid w:val="00240A86"/>
    <w:rsid w:val="00250BBA"/>
    <w:rsid w:val="00264207"/>
    <w:rsid w:val="0091748A"/>
    <w:rsid w:val="00A50695"/>
    <w:rsid w:val="00A819FF"/>
    <w:rsid w:val="00A927A3"/>
    <w:rsid w:val="00AA3527"/>
    <w:rsid w:val="00C94EAE"/>
    <w:rsid w:val="00E52468"/>
    <w:rsid w:val="00F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2FEBF8"/>
  <w15:chartTrackingRefBased/>
  <w15:docId w15:val="{06B663F1-8DEB-A045-B43E-801FAF8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5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dichabonuvalieva/Library/Containers/com.microsoft.Word/Data/Library/Application%20Support/Microsoft/Office/16.0/DTS/en-US%7bF34DEF0C-11FA-6D4A-8C80-9D69B5B13B32%7d/%7b0D7B8A26-8923-C142-8342-E848617FFBFC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CDB27B4158194E9BB4F5FD51161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1320-9224-5F41-8EF5-DA12E9C396AB}"/>
      </w:docPartPr>
      <w:docPartBody>
        <w:p w:rsidR="00715DFB" w:rsidRDefault="00000000">
          <w:pPr>
            <w:pStyle w:val="BDCDB27B4158194E9BB4F5FD5116151F"/>
          </w:pPr>
          <w:r>
            <w:t>Row Heading</w:t>
          </w:r>
        </w:p>
      </w:docPartBody>
    </w:docPart>
    <w:docPart>
      <w:docPartPr>
        <w:name w:val="4D96BB7F5DA4634F95915953E7E26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C6900-4998-5943-BCF4-FFB2E326C99C}"/>
      </w:docPartPr>
      <w:docPartBody>
        <w:p w:rsidR="00715DFB" w:rsidRDefault="00000000">
          <w:pPr>
            <w:pStyle w:val="4D96BB7F5DA4634F95915953E7E26E00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appy Monkey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9E"/>
    <w:rsid w:val="00250BBA"/>
    <w:rsid w:val="00715DFB"/>
    <w:rsid w:val="00722B9E"/>
    <w:rsid w:val="00D6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F4022AA89074C872EE139D375D4CB">
    <w:name w:val="4AAF4022AA89074C872EE139D375D4CB"/>
  </w:style>
  <w:style w:type="paragraph" w:customStyle="1" w:styleId="203FB41ACF0D004E816C431D67F6C0BA">
    <w:name w:val="203FB41ACF0D004E816C431D67F6C0BA"/>
  </w:style>
  <w:style w:type="paragraph" w:customStyle="1" w:styleId="51AE14A3F000E24AAB52C4B3AFFC9560">
    <w:name w:val="51AE14A3F000E24AAB52C4B3AFFC9560"/>
  </w:style>
  <w:style w:type="paragraph" w:customStyle="1" w:styleId="E192937417275747AC16491743DEDD83">
    <w:name w:val="E192937417275747AC16491743DEDD83"/>
  </w:style>
  <w:style w:type="paragraph" w:customStyle="1" w:styleId="064463D516EE0245AC4735D5BD821D40">
    <w:name w:val="064463D516EE0245AC4735D5BD821D40"/>
  </w:style>
  <w:style w:type="paragraph" w:customStyle="1" w:styleId="C815A282CF6E804FACB7CD5B23467991">
    <w:name w:val="C815A282CF6E804FACB7CD5B23467991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63D3171026F6B84AA9456733E9FB270F">
    <w:name w:val="63D3171026F6B84AA9456733E9FB270F"/>
  </w:style>
  <w:style w:type="paragraph" w:customStyle="1" w:styleId="AA9B4DFE291A6043A2ACCB94ECE94026">
    <w:name w:val="AA9B4DFE291A6043A2ACCB94ECE94026"/>
  </w:style>
  <w:style w:type="paragraph" w:customStyle="1" w:styleId="A58F919724814F478646D9752A4F90FD">
    <w:name w:val="A58F919724814F478646D9752A4F90FD"/>
  </w:style>
  <w:style w:type="paragraph" w:customStyle="1" w:styleId="17BEDD175E2F7B4A9BBD91FFF6651755">
    <w:name w:val="17BEDD175E2F7B4A9BBD91FFF6651755"/>
  </w:style>
  <w:style w:type="paragraph" w:customStyle="1" w:styleId="BD872244C81FD34D9321C9012874BC48">
    <w:name w:val="BD872244C81FD34D9321C9012874BC48"/>
  </w:style>
  <w:style w:type="paragraph" w:customStyle="1" w:styleId="46DCEDAF8EB8FF44BC3EF41CFA85E16F">
    <w:name w:val="46DCEDAF8EB8FF44BC3EF41CFA85E16F"/>
  </w:style>
  <w:style w:type="paragraph" w:customStyle="1" w:styleId="BDCDB27B4158194E9BB4F5FD5116151F">
    <w:name w:val="BDCDB27B4158194E9BB4F5FD5116151F"/>
  </w:style>
  <w:style w:type="paragraph" w:customStyle="1" w:styleId="4D96BB7F5DA4634F95915953E7E26E00">
    <w:name w:val="4D96BB7F5DA4634F95915953E7E26E00"/>
  </w:style>
  <w:style w:type="paragraph" w:customStyle="1" w:styleId="60DD6955DFC9C04C833BF743840A3048">
    <w:name w:val="60DD6955DFC9C04C833BF743840A3048"/>
  </w:style>
  <w:style w:type="paragraph" w:customStyle="1" w:styleId="AA4959E250DA4245AC2A9F8E53851CA7">
    <w:name w:val="AA4959E250DA4245AC2A9F8E53851CA7"/>
  </w:style>
  <w:style w:type="paragraph" w:customStyle="1" w:styleId="44A25B00A259AF4A8307B30F1D52D7BF">
    <w:name w:val="44A25B00A259AF4A8307B30F1D52D7BF"/>
  </w:style>
  <w:style w:type="paragraph" w:customStyle="1" w:styleId="B6CFF33E91214341B4BCA59742167104">
    <w:name w:val="B6CFF33E91214341B4BCA59742167104"/>
  </w:style>
  <w:style w:type="paragraph" w:customStyle="1" w:styleId="E010FFD02F84C641A6F8F519E6D73136">
    <w:name w:val="E010FFD02F84C641A6F8F519E6D73136"/>
  </w:style>
  <w:style w:type="paragraph" w:customStyle="1" w:styleId="24E5B968669F6544B1EE17BB84D7D690">
    <w:name w:val="24E5B968669F6544B1EE17BB84D7D690"/>
  </w:style>
  <w:style w:type="paragraph" w:customStyle="1" w:styleId="028E45FE857EAC4D9743CE1A5AD7AC22">
    <w:name w:val="028E45FE857EAC4D9743CE1A5AD7AC22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1EB09BA3D054614D90C43EA62B838B14">
    <w:name w:val="1EB09BA3D054614D90C43EA62B838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Valieva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38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Valieva, Khadi</cp:lastModifiedBy>
  <cp:revision>3</cp:revision>
  <dcterms:created xsi:type="dcterms:W3CDTF">2024-09-05T16:11:00Z</dcterms:created>
  <dcterms:modified xsi:type="dcterms:W3CDTF">2024-09-05T16:50:00Z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